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9D5" w:rsidRDefault="00A039D5">
      <w:pPr>
        <w:rPr>
          <w:b/>
          <w:bCs/>
          <w:sz w:val="32"/>
          <w:szCs w:val="32"/>
        </w:rPr>
      </w:pPr>
      <w:r w:rsidRPr="00A71353">
        <w:rPr>
          <w:b/>
          <w:bCs/>
          <w:sz w:val="32"/>
          <w:szCs w:val="32"/>
        </w:rPr>
        <w:t>Услуги</w:t>
      </w:r>
      <w:r>
        <w:rPr>
          <w:b/>
          <w:bCs/>
          <w:sz w:val="32"/>
          <w:szCs w:val="32"/>
        </w:rPr>
        <w:t>.</w:t>
      </w:r>
    </w:p>
    <w:p w:rsidR="00A039D5" w:rsidRDefault="00A039D5" w:rsidP="005C44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ГРАВИТЕЛ   (НУ – название услуги, БК – бизнес-коомуникатор. Как придумаем нормальные названия – заменим)</w:t>
      </w:r>
    </w:p>
    <w:p w:rsidR="00A039D5" w:rsidRDefault="00A039D5" w:rsidP="006F372F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ГРАВИТЕЛ - это виртуальная АТС,  сервис обмена мгновенными сообщениями, электронная почта  и бизнес-коммуникатор в одном решении.</w:t>
      </w:r>
    </w:p>
    <w:p w:rsidR="00A039D5" w:rsidRDefault="00A039D5" w:rsidP="005B2CDB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В современном мире IT ни у кого не вызывает удивление, что web-сайты размещаются на площадках у специализированных компаний – хостинг-провайдеров. Это дает огромные преимущества владельцам сайтов – нет необходимости покупать оборудование, заботиться о стабильном канале связи, резервировании, обеспечивать бесперебойное электропитание, кондиционирование , арендовать помещение и т.д.  Отдавая все эти проблемы на аутсорсинг, владелец сайта получает профессиональное обслуживание и значительную экономию своих ресурсов, в том числе и материальных. За примерами аутсорсинга в других сферах бизнеса далеко ходить не надо – взять хотя бы уборку помещений, курьерскую службу или контакт-центр.   Это явление прочно вошло в  современную жизнь российского  бизнеса</w:t>
      </w:r>
      <w:r w:rsidRPr="009C1AE1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9C1AE1">
        <w:rPr>
          <w:sz w:val="24"/>
          <w:szCs w:val="24"/>
        </w:rPr>
        <w:t xml:space="preserve"> </w:t>
      </w:r>
      <w:r w:rsidRPr="009C1AE1">
        <w:rPr>
          <w:sz w:val="24"/>
          <w:szCs w:val="24"/>
        </w:rPr>
        <w:tab/>
        <w:t xml:space="preserve"> Развивая эту тенденцию</w:t>
      </w:r>
      <w:r>
        <w:rPr>
          <w:sz w:val="24"/>
          <w:szCs w:val="24"/>
        </w:rPr>
        <w:t>,</w:t>
      </w:r>
      <w:r w:rsidRPr="009C1AE1">
        <w:rPr>
          <w:sz w:val="24"/>
          <w:szCs w:val="24"/>
        </w:rPr>
        <w:t xml:space="preserve"> Компания ГРАВИТЕЛ  сосредоточила свои усилия на </w:t>
      </w:r>
      <w:r w:rsidRPr="009C1AE1">
        <w:rPr>
          <w:sz w:val="24"/>
          <w:szCs w:val="24"/>
          <w:lang w:val="en-US"/>
        </w:rPr>
        <w:t>IT</w:t>
      </w:r>
      <w:r w:rsidRPr="009C1AE1">
        <w:rPr>
          <w:sz w:val="24"/>
          <w:szCs w:val="24"/>
        </w:rPr>
        <w:t xml:space="preserve"> услугах, в которых нуждается любая современная компания: </w:t>
      </w:r>
    </w:p>
    <w:p w:rsidR="00A039D5" w:rsidRDefault="00A039D5" w:rsidP="008409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1AE1">
        <w:rPr>
          <w:sz w:val="24"/>
          <w:szCs w:val="24"/>
        </w:rPr>
        <w:t>офисная АТС</w:t>
      </w:r>
    </w:p>
    <w:p w:rsidR="00A039D5" w:rsidRDefault="00A039D5" w:rsidP="008409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1AE1">
        <w:rPr>
          <w:sz w:val="24"/>
          <w:szCs w:val="24"/>
        </w:rPr>
        <w:t xml:space="preserve"> электронная почта</w:t>
      </w:r>
    </w:p>
    <w:p w:rsidR="00A039D5" w:rsidRDefault="00A039D5" w:rsidP="008409B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1AE1">
        <w:rPr>
          <w:sz w:val="24"/>
          <w:szCs w:val="24"/>
        </w:rPr>
        <w:t xml:space="preserve"> размещение сайта</w:t>
      </w:r>
    </w:p>
    <w:p w:rsidR="00A039D5" w:rsidRDefault="00A039D5" w:rsidP="008409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Средства групповой работы</w:t>
      </w:r>
    </w:p>
    <w:p w:rsidR="00A039D5" w:rsidRDefault="00A039D5" w:rsidP="006F372F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В итоге на свет появился  наш продукт – ГРАВИТЕЛ.  Наше решение позволяет компаниям отдать услуги обеспечения </w:t>
      </w:r>
      <w:r w:rsidRPr="00AC4B77">
        <w:rPr>
          <w:b/>
          <w:bCs/>
          <w:sz w:val="24"/>
          <w:szCs w:val="24"/>
        </w:rPr>
        <w:t>исходящей, входящей и внутренней</w:t>
      </w:r>
      <w:r>
        <w:rPr>
          <w:sz w:val="24"/>
          <w:szCs w:val="24"/>
        </w:rPr>
        <w:t xml:space="preserve"> связи на аутсорсинг,  </w:t>
      </w:r>
      <w:r w:rsidRPr="004E3255">
        <w:rPr>
          <w:color w:val="FF0000"/>
          <w:sz w:val="24"/>
          <w:szCs w:val="24"/>
        </w:rPr>
        <w:t>избавив себя от затрат на покупку АТС</w:t>
      </w:r>
      <w:r>
        <w:rPr>
          <w:sz w:val="24"/>
          <w:szCs w:val="24"/>
        </w:rPr>
        <w:t xml:space="preserve">, </w:t>
      </w:r>
      <w:r w:rsidRPr="004E3255">
        <w:rPr>
          <w:color w:val="FF0000"/>
          <w:sz w:val="24"/>
          <w:szCs w:val="24"/>
        </w:rPr>
        <w:t>абонентской платы за московские номера,  оплату персонала для обслуживания и настройки АТС, монтажа телефонной сети внутри здания и проблем, связанных с сохранением номера при переезде</w:t>
      </w:r>
      <w:r>
        <w:rPr>
          <w:sz w:val="24"/>
          <w:szCs w:val="24"/>
        </w:rPr>
        <w:t xml:space="preserve">.  Все, что необходимо  - быстрый доступ в Интернет, персональный компьютер, на который установлена клиентская программа – Бизнес-коммуникатор и обычный интернет браузер. </w:t>
      </w:r>
    </w:p>
    <w:p w:rsidR="00A039D5" w:rsidRDefault="00A039D5" w:rsidP="00762CBB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Кроме этого,  ГРАВИТЕЛ позволяет создать общее дисковое пространство компании для хранения и работы с файлами. Что в свою очередь позволит Вам поддерживать документацию компании в актуальном  состоянии.</w:t>
      </w:r>
    </w:p>
    <w:p w:rsidR="00A039D5" w:rsidRDefault="00A039D5" w:rsidP="00762CBB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Для работы с почтой мы предлагаем воспользоваться Вам полноценным почтовым web-сервером. Вам понадобится лишь интернет-браузер, чтобы просматривать, редактировать и отправлять письма. Кроме этого, Вы получите доступ к средствам групповой работы (Календари, задачи, делегирование и т.д.)</w:t>
      </w:r>
    </w:p>
    <w:p w:rsidR="00A039D5" w:rsidRDefault="00A039D5" w:rsidP="00762CBB">
      <w:pPr>
        <w:pStyle w:val="ListParagraph"/>
        <w:ind w:left="1776"/>
        <w:rPr>
          <w:sz w:val="24"/>
          <w:szCs w:val="24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 xml:space="preserve">Все коммуникационные средства интегрированы в единый пользовательский WEB интерфейс, обеспечивающий быстрый и простой доступ к  функционалу, что позволяет максимально увеличить эффективность средств корпоративной связи. </w:t>
      </w:r>
      <w:r>
        <w:rPr>
          <w:sz w:val="23"/>
          <w:szCs w:val="23"/>
        </w:rPr>
        <w:br/>
      </w:r>
    </w:p>
    <w:p w:rsidR="00A039D5" w:rsidRDefault="00A039D5" w:rsidP="005B2CDB">
      <w:pPr>
        <w:pStyle w:val="ListParagraph"/>
        <w:ind w:left="1776"/>
        <w:jc w:val="center"/>
        <w:rPr>
          <w:sz w:val="24"/>
          <w:szCs w:val="24"/>
        </w:rPr>
      </w:pPr>
      <w:r w:rsidRPr="005B2CDB">
        <w:rPr>
          <w:sz w:val="24"/>
          <w:szCs w:val="24"/>
        </w:rPr>
        <w:t>И что немаловажно - Вы получаете все услуг</w:t>
      </w:r>
      <w:r>
        <w:rPr>
          <w:sz w:val="24"/>
          <w:szCs w:val="24"/>
        </w:rPr>
        <w:t xml:space="preserve">и сразу, "не отходя от сайта" </w:t>
      </w:r>
    </w:p>
    <w:p w:rsidR="00A039D5" w:rsidRPr="00332402" w:rsidRDefault="00A039D5" w:rsidP="00C607B4">
      <w:pPr>
        <w:pStyle w:val="ListParagraph"/>
        <w:ind w:left="1776"/>
        <w:rPr>
          <w:sz w:val="24"/>
          <w:szCs w:val="24"/>
        </w:rPr>
      </w:pPr>
    </w:p>
    <w:p w:rsidR="00A039D5" w:rsidRPr="005B2CDB" w:rsidRDefault="00A039D5" w:rsidP="00C607B4">
      <w:pPr>
        <w:pStyle w:val="ListParagraph"/>
        <w:ind w:left="1776"/>
        <w:jc w:val="center"/>
        <w:rPr>
          <w:sz w:val="24"/>
          <w:szCs w:val="24"/>
        </w:rPr>
      </w:pPr>
      <w:r w:rsidRPr="005B2CDB">
        <w:rPr>
          <w:sz w:val="24"/>
          <w:szCs w:val="24"/>
        </w:rPr>
        <w:t>Мы прилагаем максимум усилий, чтобы думали не о технологиях и их реализациях, а о необходи</w:t>
      </w:r>
      <w:r>
        <w:rPr>
          <w:sz w:val="24"/>
          <w:szCs w:val="24"/>
        </w:rPr>
        <w:t>мых Вам возможностях/функциях</w:t>
      </w:r>
      <w:r w:rsidRPr="005B2CDB">
        <w:rPr>
          <w:sz w:val="24"/>
          <w:szCs w:val="24"/>
        </w:rPr>
        <w:t>.</w:t>
      </w:r>
    </w:p>
    <w:p w:rsidR="00A039D5" w:rsidRPr="00762CBB" w:rsidRDefault="00A039D5" w:rsidP="00C607B4">
      <w:pPr>
        <w:pStyle w:val="ListParagraph"/>
        <w:ind w:left="1776"/>
        <w:jc w:val="center"/>
        <w:rPr>
          <w:sz w:val="24"/>
          <w:szCs w:val="24"/>
        </w:rPr>
      </w:pPr>
      <w:r w:rsidRPr="005B2CDB">
        <w:rPr>
          <w:sz w:val="24"/>
          <w:szCs w:val="24"/>
        </w:rPr>
        <w:t>Если в нашем решении Вам чего-то не хватает - напишите нам</w:t>
      </w:r>
      <w:r>
        <w:rPr>
          <w:sz w:val="24"/>
          <w:szCs w:val="24"/>
        </w:rPr>
        <w:t>.</w:t>
      </w:r>
    </w:p>
    <w:p w:rsidR="00A039D5" w:rsidRDefault="00A039D5" w:rsidP="006F372F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A039D5" w:rsidRPr="00286A0A" w:rsidRDefault="00A039D5" w:rsidP="006F372F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A039D5" w:rsidRPr="00515105" w:rsidRDefault="00A039D5" w:rsidP="005C44C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Многоканальный номер.</w:t>
      </w:r>
    </w:p>
    <w:p w:rsidR="00A039D5" w:rsidRDefault="00A039D5" w:rsidP="00FD68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D68A0">
        <w:rPr>
          <w:sz w:val="24"/>
          <w:szCs w:val="24"/>
        </w:rPr>
        <w:t xml:space="preserve">Что это?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 xml:space="preserve">ГРАВИТЕЛ – позволит Вам оптимизировать работу своих филиалов, объединив их в единое телефонизированное пространство. Любые звонки на единый многоканальный номер никогда не останутся без ответа. </w:t>
      </w:r>
    </w:p>
    <w:p w:rsidR="00A039D5" w:rsidRDefault="00A039D5" w:rsidP="00FD68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ГРАВИТЕЛ Вашей компании?</w:t>
      </w:r>
    </w:p>
    <w:p w:rsidR="00A039D5" w:rsidRDefault="00A039D5" w:rsidP="001E5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Ни один клиент не будет потерян! Самая эффективная рекламная компания бесполезна, если клиент не сумеет мгновенно связаться с Вами.  ГРАВИТЕЛ позволит Вам  обработать все входящие звонки, ни потеряв ни одного заказа.</w:t>
      </w:r>
    </w:p>
    <w:p w:rsidR="00A039D5" w:rsidRDefault="00A039D5" w:rsidP="001E5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Теперь с помощью ГРАВИТЕЛ Вы сможете объединить все Ваши телефонные номера в один. Это, несомненно, упростит Вашим клиентам жизнь, и позволит Вам  оптимизировать затраты на связь.</w:t>
      </w:r>
    </w:p>
    <w:p w:rsidR="00A039D5" w:rsidRDefault="00A039D5" w:rsidP="001E5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Если Ваш бизнес сосредоточен в регионах ГРАВИТЕЛ позволит Вам открыть свое представительство в столице. Согласитесь, столичный рынок позволит обновить и существенно увеличить клиентскую базу, что сразу же скажется на прибыли Вашей компании.</w:t>
      </w:r>
    </w:p>
    <w:p w:rsidR="00A039D5" w:rsidRDefault="00A039D5" w:rsidP="001E5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ГРАВИТЕЛ окажется незаменимым маркетинговым инструментом -  с помощью разных многоканальных номеров Вам будет легко оценить эффективность рекламных компаний и оптимизировать рекламный  бюджет.</w:t>
      </w:r>
    </w:p>
    <w:p w:rsidR="00A039D5" w:rsidRDefault="00A039D5" w:rsidP="001E5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90ADC">
        <w:rPr>
          <w:sz w:val="24"/>
          <w:szCs w:val="24"/>
        </w:rPr>
        <w:t>Факс. Теперь Ваши клиенты, позвонив на такой же многоканальный номер</w:t>
      </w:r>
      <w:r>
        <w:rPr>
          <w:sz w:val="24"/>
          <w:szCs w:val="24"/>
        </w:rPr>
        <w:t>,</w:t>
      </w:r>
      <w:r w:rsidRPr="00F90ADC">
        <w:rPr>
          <w:sz w:val="24"/>
          <w:szCs w:val="24"/>
        </w:rPr>
        <w:t xml:space="preserve"> могут отправить Вам факс. Сам факсимильный аппарат Вам не потребуется.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F90ADC">
        <w:rPr>
          <w:sz w:val="24"/>
          <w:szCs w:val="24"/>
        </w:rPr>
        <w:t xml:space="preserve">ГРАВИТЕЛ преобразует факсимильное сообщение в электронную форму и отправит его на заранее определенный список e-mail адресов. Для отправки Факс достаточно послать необходимый файл на специальный e-mail указав в теме письма номера телефонов доставки. Отчет об отправке придет на Вашу электронную почту. </w:t>
      </w:r>
    </w:p>
    <w:p w:rsidR="00A039D5" w:rsidRPr="00F90ADC" w:rsidRDefault="00A039D5" w:rsidP="001E5A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Г</w:t>
      </w:r>
      <w:r w:rsidRPr="00F90ADC">
        <w:rPr>
          <w:sz w:val="24"/>
          <w:szCs w:val="24"/>
        </w:rPr>
        <w:t>олосовое меню. Теперь клиент сможет самостоятельно связаться с нужным ему отделом Вашей компании, получить автоматическую справку, оставить Вам голосовое сообщение, …. – Впишите сами, возможности ограничены только полетом Вашей фантазии. ГРАВИТЕЛ позволит Вам поднять уровень сервиса для Ваших клиентов до небывалых высот.</w:t>
      </w:r>
    </w:p>
    <w:p w:rsidR="00A039D5" w:rsidRDefault="00A039D5" w:rsidP="00CC7B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А теперь давайте вспомним об оптимизации затрат. Для того чтобы реализовать все эти услуги на обычной АТС ее нужно купить, нанять персонал для ее настройки и обслуживания.  Тот же факс требует заправки картриджа, закупку специальной бумаги.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  <w:t>ГРАВИТЕЛ позволит даже далекому от IT-области человеку настроить все эти услуги при помощи обычного интернет-браузера.</w:t>
      </w:r>
    </w:p>
    <w:p w:rsidR="00A039D5" w:rsidRDefault="00A039D5" w:rsidP="005C44C7">
      <w:pPr>
        <w:rPr>
          <w:sz w:val="24"/>
          <w:szCs w:val="24"/>
        </w:rPr>
      </w:pPr>
    </w:p>
    <w:p w:rsidR="00A039D5" w:rsidRDefault="00A039D5" w:rsidP="005C44C7">
      <w:pPr>
        <w:rPr>
          <w:sz w:val="24"/>
          <w:szCs w:val="24"/>
        </w:rPr>
      </w:pPr>
    </w:p>
    <w:p w:rsidR="00A039D5" w:rsidRPr="00515105" w:rsidRDefault="00A039D5" w:rsidP="005C44C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Переадресация.</w:t>
      </w:r>
    </w:p>
    <w:p w:rsidR="00A039D5" w:rsidRDefault="00A039D5" w:rsidP="005C4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</w:p>
    <w:p w:rsidR="00A039D5" w:rsidRDefault="00A039D5" w:rsidP="009E38F1">
      <w:pPr>
        <w:pStyle w:val="ListParagraph"/>
        <w:ind w:left="1776"/>
        <w:rPr>
          <w:sz w:val="24"/>
          <w:szCs w:val="24"/>
        </w:rPr>
      </w:pPr>
      <w:r>
        <w:rPr>
          <w:sz w:val="24"/>
          <w:szCs w:val="24"/>
        </w:rPr>
        <w:t>Название услуги говорит само за себя.  ГРАВИТЕЛ позволит Вам переадресовывать все входящие звонки в соответствие с определенными, заданными Вами, правилами.</w:t>
      </w:r>
    </w:p>
    <w:p w:rsidR="00A039D5" w:rsidRDefault="00A039D5" w:rsidP="009E38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E3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ГРАВИТЕЛ в любое время суток позволит обработать звонок Вашего клиента. Если Вам позвонят ночью – система  переведет звонок мобильный или домашний телефон дежурного в этот день сотрудника. Или запишет голосовое сообщение клиента и отправит его Вам на почту. И утром Вы сможете связаться с клиентом. </w:t>
      </w:r>
    </w:p>
    <w:p w:rsidR="00A039D5" w:rsidRDefault="00A039D5" w:rsidP="009E3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Экономию на роуминге. Если Вы собираетесь в командировку, достаточно купить местную сим-карту и настроить с помощью Грави-web  переадресацию на местный мобильный. Экономия на связи заграницей приятно порадует Вашего финансового директора.</w:t>
      </w:r>
    </w:p>
    <w:p w:rsidR="00A039D5" w:rsidRDefault="00A039D5" w:rsidP="002A786F">
      <w:pPr>
        <w:pStyle w:val="ListParagraph"/>
        <w:ind w:left="1080"/>
        <w:rPr>
          <w:sz w:val="24"/>
          <w:szCs w:val="24"/>
        </w:rPr>
      </w:pPr>
    </w:p>
    <w:p w:rsidR="00A039D5" w:rsidRDefault="00A039D5" w:rsidP="002A786F">
      <w:pPr>
        <w:pStyle w:val="ListParagraph"/>
        <w:ind w:left="1080"/>
        <w:rPr>
          <w:sz w:val="24"/>
          <w:szCs w:val="24"/>
        </w:rPr>
      </w:pPr>
    </w:p>
    <w:p w:rsidR="00A039D5" w:rsidRPr="00515105" w:rsidRDefault="00A039D5" w:rsidP="002A78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A786F">
        <w:rPr>
          <w:sz w:val="24"/>
          <w:szCs w:val="24"/>
        </w:rPr>
        <w:t xml:space="preserve"> </w:t>
      </w:r>
      <w:r w:rsidRPr="00515105">
        <w:rPr>
          <w:b/>
          <w:bCs/>
          <w:sz w:val="24"/>
          <w:szCs w:val="24"/>
        </w:rPr>
        <w:t xml:space="preserve">Бизнес-коммуникатор ГРАВИТЕЛ </w:t>
      </w:r>
    </w:p>
    <w:p w:rsidR="00A039D5" w:rsidRDefault="00A039D5" w:rsidP="002A78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1FE2">
        <w:rPr>
          <w:sz w:val="24"/>
          <w:szCs w:val="24"/>
        </w:rPr>
        <w:t>Что это?</w:t>
      </w:r>
      <w:r w:rsidRPr="007A1FE2">
        <w:rPr>
          <w:sz w:val="24"/>
          <w:szCs w:val="24"/>
        </w:rPr>
        <w:br/>
      </w:r>
      <w:r>
        <w:rPr>
          <w:sz w:val="24"/>
          <w:szCs w:val="24"/>
        </w:rPr>
        <w:t xml:space="preserve">Говоря простыми словами  - это программа, объединяющая в себе функции </w:t>
      </w:r>
      <w:r w:rsidRPr="007A1FE2">
        <w:rPr>
          <w:b/>
          <w:bCs/>
          <w:sz w:val="24"/>
          <w:szCs w:val="24"/>
        </w:rPr>
        <w:t>телефона, месенджера и файлового менеджера</w:t>
      </w:r>
      <w:r>
        <w:rPr>
          <w:sz w:val="24"/>
          <w:szCs w:val="24"/>
        </w:rPr>
        <w:t xml:space="preserve"> для работы с общим для компании дисковым пространством. Вам достаточно просто установить ее  на компьютеры Ваших сотрудников и все – они уже могут звонить клиентам и зарабатывать Вам деньги.</w:t>
      </w:r>
    </w:p>
    <w:p w:rsidR="00A039D5" w:rsidRDefault="00A039D5" w:rsidP="002A78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1FE2">
        <w:rPr>
          <w:sz w:val="24"/>
          <w:szCs w:val="24"/>
        </w:rPr>
        <w:t xml:space="preserve"> Что это дает Вашей компании?</w:t>
      </w:r>
      <w:r>
        <w:rPr>
          <w:sz w:val="24"/>
          <w:szCs w:val="24"/>
        </w:rPr>
        <w:br/>
        <w:t>С помощью Бизнес-коммуниктора ГРАВИТЕЛ Вы сможете: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Принимать входящие вызовы (в том числе и с нескольких многоканальных номеров)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Совершать исходящие вызовы (в том числе МГ и МН)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Совершать внутренние звонки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Организовывать конференции (в том числе и с внешними абонентами)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Пользоваться корпоративной телефонной книгой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Пользоваться корпоративным сервисом коротких сообщений.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Записывать разговоры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Пользоваться функцией электронного секретаря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Хранить историю  звонков и голосовой почты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Обмениваться контактами с коллегами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Существенно экономить на роуминге.  (Для того, чтобы включиться в работу компании,  находясь заграницей, Вам необходим лишь доступ в  Интернет.)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назначать определенные мелодии на конкретного абонента или на группу.</w:t>
      </w:r>
    </w:p>
    <w:p w:rsidR="00A039D5" w:rsidRPr="002A786F" w:rsidRDefault="00A039D5" w:rsidP="002A786F">
      <w:pPr>
        <w:pStyle w:val="ListParagraph"/>
        <w:ind w:left="1080"/>
        <w:rPr>
          <w:sz w:val="24"/>
          <w:szCs w:val="24"/>
        </w:rPr>
      </w:pPr>
    </w:p>
    <w:p w:rsidR="00A039D5" w:rsidRDefault="00A039D5" w:rsidP="002A786F">
      <w:pPr>
        <w:pStyle w:val="ListParagraph"/>
        <w:ind w:left="1080"/>
        <w:rPr>
          <w:sz w:val="24"/>
          <w:szCs w:val="24"/>
        </w:rPr>
      </w:pPr>
    </w:p>
    <w:p w:rsidR="00A039D5" w:rsidRPr="00515105" w:rsidRDefault="00A039D5" w:rsidP="002A786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Автосекретарь.</w:t>
      </w:r>
    </w:p>
    <w:p w:rsidR="00A039D5" w:rsidRDefault="00A039D5" w:rsidP="002A78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 xml:space="preserve">У каждого серьезного руководителя есть секретарь, это удобно. А что Вы скажете, если секретарь будет теперь у каждого сотрудника? Электронный. </w:t>
      </w:r>
    </w:p>
    <w:p w:rsidR="00A039D5" w:rsidRDefault="00A039D5" w:rsidP="002A786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2A786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Давайте рассмотрим пример: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Клиент набрал Ваш многоканальный номер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Затем он набрался добавочный номер  сотрудника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Включится сервисная программа, которая попросит клиента представиться и запишет все в голосовой файл.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Затем Электронный секретарь попросит клиента подождать.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Наберет сотрудника  и  проиграет ему записанную информацию.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Получит от сотрудника инструкцию: соединить клиента или перевести его звонок на голосовую почту.</w:t>
      </w:r>
    </w:p>
    <w:p w:rsidR="00A039D5" w:rsidRDefault="00A039D5" w:rsidP="00022A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 зависимости от инструкции программа соединит клиента с сотрудником или переведет его звонок на сервис записи голосовых сообщений. (Записанное голосовое сообщение будет отправлено сотруднику на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-mail)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Удобство. Вы всегда можете перенести разговор на удобное Вам время, не обидев этим своих клиентов.</w:t>
      </w:r>
    </w:p>
    <w:p w:rsidR="00A039D5" w:rsidRPr="00515105" w:rsidRDefault="00A039D5" w:rsidP="00FE09B0">
      <w:pPr>
        <w:pStyle w:val="ListParagraph"/>
        <w:ind w:left="2496"/>
        <w:rPr>
          <w:b/>
          <w:bCs/>
          <w:sz w:val="24"/>
          <w:szCs w:val="24"/>
        </w:rPr>
      </w:pPr>
    </w:p>
    <w:p w:rsidR="00A039D5" w:rsidRPr="00515105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Интерактивное голосовое меню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 xml:space="preserve">Функционал ГРАВИТЕЛ позволяет построить полноценное голосовое меню, для удобства Ваших клиентов. 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Возможность для клиентов Вшей компании связаться с нужным отделом или сотрудником, просто нажав соответствующую цифру на телефоне.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Оставить голосовое сообщение.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Соединиться с секретарем.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Подключиться к голосовой конференции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Получить информацию о Вашей компании в автоматическом режиме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 подключиться к закрытой части меню для сотрудников, авторизовавшись при помощи пин-кода.</w:t>
      </w:r>
    </w:p>
    <w:p w:rsidR="00A039D5" w:rsidRDefault="00A039D5" w:rsidP="00486A8D">
      <w:pPr>
        <w:pStyle w:val="ListParagraph"/>
        <w:ind w:left="2496"/>
        <w:rPr>
          <w:sz w:val="24"/>
          <w:szCs w:val="24"/>
        </w:rPr>
      </w:pPr>
    </w:p>
    <w:p w:rsidR="00A039D5" w:rsidRPr="00515105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Голосовая конференция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Если у Вас возникла необходимость обсудить срочный вопрос с несколькими сотрудниками одновременно, Вы можете воспользоваться конференц-звонком.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организовать конференцию в реальном времени, подключив к разговору нужных сотрудников. При этом, если кто-то в это время находится вне офиса, ему можно позвонить на мобильный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организовать отложенную конференцию.  На один из входящих и/или внутренних номеров назначается конференция. Все ее участники заранее оповещаются о времени  ее начала.  В определенный момент  времени все участники звонят на внутренний или внешний номер  и подключаются к конференции.</w:t>
      </w:r>
      <w:r>
        <w:rPr>
          <w:sz w:val="24"/>
          <w:szCs w:val="24"/>
        </w:rPr>
        <w:br/>
      </w:r>
    </w:p>
    <w:p w:rsidR="00A039D5" w:rsidRPr="00515105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Группировка внутренних номеров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ГРАВИТЕЛ позволяет сгруппировать внутренние  телефонные номера по  определенному признаку, к примеру, по отделам или времени работы.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Pr="00543971" w:rsidRDefault="00A039D5" w:rsidP="0054397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 сможете существенно упростить жизнь своим клиентам, создав группировку по отделам и настроив соответствующий сценарий  переадресации в интерактивном голосовом меню. Тогда на звонок клиента, к примеру, в отдел продаж сработает переадресация сразу на все свободные номера </w:t>
      </w:r>
      <w:r w:rsidRPr="007C0FA1">
        <w:rPr>
          <w:b/>
          <w:bCs/>
          <w:sz w:val="20"/>
          <w:szCs w:val="20"/>
        </w:rPr>
        <w:t>(или по очереди в соответствии с заданным приоритетом)</w:t>
      </w:r>
      <w:r>
        <w:rPr>
          <w:sz w:val="24"/>
          <w:szCs w:val="24"/>
        </w:rPr>
        <w:t xml:space="preserve"> менеджеров по продажам и звонок не останется без ответа.</w:t>
      </w:r>
    </w:p>
    <w:p w:rsidR="00A039D5" w:rsidRDefault="00A039D5" w:rsidP="00AF74C7">
      <w:pPr>
        <w:pStyle w:val="ListParagraph"/>
        <w:ind w:left="2496"/>
        <w:rPr>
          <w:sz w:val="24"/>
          <w:szCs w:val="24"/>
        </w:rPr>
      </w:pPr>
    </w:p>
    <w:p w:rsidR="00A039D5" w:rsidRPr="00515105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5105">
        <w:rPr>
          <w:b/>
          <w:bCs/>
          <w:sz w:val="24"/>
          <w:szCs w:val="24"/>
        </w:rPr>
        <w:t>Электронная почта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ГРАВИТЕЛ позволяет Вам полноценно работать с корпоративной почтой. Сервис поддерживает все распространенные протоколы (</w:t>
      </w:r>
      <w:r w:rsidRPr="00B23ACA">
        <w:rPr>
          <w:sz w:val="24"/>
          <w:szCs w:val="24"/>
        </w:rPr>
        <w:t>SMTP, POP3, IMAP, MAPI</w:t>
      </w:r>
      <w:r>
        <w:rPr>
          <w:sz w:val="24"/>
          <w:szCs w:val="24"/>
        </w:rPr>
        <w:t>)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Избавляет Вас от покупк</w:t>
      </w:r>
      <w:r w:rsidRPr="00B23ACA">
        <w:rPr>
          <w:sz w:val="24"/>
          <w:szCs w:val="24"/>
        </w:rPr>
        <w:t>и</w:t>
      </w:r>
      <w:r>
        <w:rPr>
          <w:sz w:val="24"/>
          <w:szCs w:val="24"/>
        </w:rPr>
        <w:t xml:space="preserve"> лицензионного ПО для работой с почтовыми сервисами. Все, что Вам необходимо – это интернет браузер.</w:t>
      </w:r>
    </w:p>
    <w:p w:rsidR="00A039D5" w:rsidRPr="00B23ACA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 желании Вы можете настроить синхронизацию с MS O</w:t>
      </w:r>
      <w:r>
        <w:rPr>
          <w:sz w:val="24"/>
          <w:szCs w:val="24"/>
          <w:lang w:val="en-US"/>
        </w:rPr>
        <w:t>utlook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23ACA">
        <w:rPr>
          <w:sz w:val="24"/>
          <w:szCs w:val="24"/>
        </w:rPr>
        <w:t xml:space="preserve">ГРАВИТЕЛ поддерживает синхронизацию </w:t>
      </w:r>
      <w:r>
        <w:rPr>
          <w:sz w:val="24"/>
          <w:szCs w:val="24"/>
        </w:rPr>
        <w:t>мобильных устройств с сервером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Поддержка технологи PUSH</w:t>
      </w:r>
      <w:r w:rsidRPr="00B23ACA">
        <w:rPr>
          <w:sz w:val="24"/>
          <w:szCs w:val="24"/>
        </w:rPr>
        <w:t xml:space="preserve">  для </w:t>
      </w:r>
      <w:r>
        <w:rPr>
          <w:sz w:val="24"/>
          <w:szCs w:val="24"/>
        </w:rPr>
        <w:t xml:space="preserve">iPhone, </w:t>
      </w:r>
      <w:r>
        <w:rPr>
          <w:sz w:val="24"/>
          <w:szCs w:val="24"/>
          <w:lang w:val="en-US"/>
        </w:rPr>
        <w:t>Nokia</w:t>
      </w:r>
      <w:r w:rsidRPr="00B23AC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B23ACA">
        <w:rPr>
          <w:sz w:val="24"/>
          <w:szCs w:val="24"/>
        </w:rPr>
        <w:t xml:space="preserve">60, мобильных устройств </w:t>
      </w:r>
      <w:r>
        <w:rPr>
          <w:sz w:val="24"/>
          <w:szCs w:val="24"/>
        </w:rPr>
        <w:t>на базе Windows Mobile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 всегда можете просмотреть почту в любом интернет-кафе, нет привязки к оборудованию. Нужен только доступ в Интренет.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ГРАВИТЕЛ предоставляет Антивирусную и Антиспам  поддержку.</w:t>
      </w:r>
      <w:r>
        <w:rPr>
          <w:sz w:val="24"/>
          <w:szCs w:val="24"/>
        </w:rPr>
        <w:br/>
      </w:r>
    </w:p>
    <w:p w:rsidR="00A039D5" w:rsidRPr="00B57BA2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57BA2">
        <w:rPr>
          <w:b/>
          <w:bCs/>
          <w:sz w:val="24"/>
          <w:szCs w:val="24"/>
        </w:rPr>
        <w:t>Средства групповой работы.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С помощью ГРАВИТЕЛ Вы можете организовать  корпоративный календарь и  работать с «Задачами». Теперь нет необходимости рассылать сотрудникам  e-mail с напоминанием о дате и времени совещания. Достаточно в Календаре создать событии «Совещание», указать время его проведения и тему. Все сотрудники автоматически будут оповещены  о мероприятии и им заранее о нем напомнят.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Оптимизировать работу Вашего коллектива,  улучшив качество сервиса для клиентов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Сэкономить свое время.</w:t>
      </w:r>
    </w:p>
    <w:p w:rsidR="00A039D5" w:rsidRDefault="00A039D5" w:rsidP="00AA718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A7184">
        <w:rPr>
          <w:sz w:val="24"/>
          <w:szCs w:val="24"/>
        </w:rPr>
        <w:t>Назначить задачи конкретным сотрудникам и упростить контроль их исполнения.</w:t>
      </w:r>
    </w:p>
    <w:p w:rsidR="00A039D5" w:rsidRDefault="00A039D5" w:rsidP="00AA71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Создать мощную систему</w:t>
      </w:r>
      <w:r w:rsidRPr="00AA7184">
        <w:rPr>
          <w:sz w:val="24"/>
          <w:szCs w:val="24"/>
        </w:rPr>
        <w:t xml:space="preserve"> проект-менеджмента на базе  Календаря и Задач.</w:t>
      </w:r>
    </w:p>
    <w:p w:rsidR="00A039D5" w:rsidRPr="00AA7184" w:rsidRDefault="00A039D5" w:rsidP="00AA7184">
      <w:pPr>
        <w:ind w:left="2136"/>
        <w:rPr>
          <w:sz w:val="24"/>
          <w:szCs w:val="24"/>
        </w:rPr>
      </w:pPr>
    </w:p>
    <w:p w:rsidR="00A039D5" w:rsidRPr="00A87525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87525">
        <w:rPr>
          <w:b/>
          <w:bCs/>
          <w:sz w:val="24"/>
          <w:szCs w:val="24"/>
        </w:rPr>
        <w:t>Сервис корпоративных сообщений.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Сервис отправки мгновенных сообщений настолько прочно вошел в нашу жизнь, что сложно представить себе работу любого коллектива без «аськи». Единственная проблема в том, что зачастую этот сервис используется совсем не по назначению. ГРАВИТЕЛ позволяет отправлять мгновенные сообщения между коллегами, исключив общение с друзьями.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Эффективное использование рабочего времени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Все удобство отправки мгновенных сообщений без «флуда» с друзьями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отправить текстовое сообщение прямо в процессе общения по телефону с коллегами. Удобно, если надо сообщить коллеги, например, адрес web-ресурса. (Согласитесь, проще отправить сообщение, чем диктовать: «S как доллар, русская «е» »)</w:t>
      </w:r>
      <w:r>
        <w:rPr>
          <w:sz w:val="24"/>
          <w:szCs w:val="24"/>
        </w:rPr>
        <w:br/>
      </w:r>
    </w:p>
    <w:p w:rsidR="00A039D5" w:rsidRPr="00421011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21011">
        <w:rPr>
          <w:b/>
          <w:bCs/>
          <w:sz w:val="24"/>
          <w:szCs w:val="24"/>
        </w:rPr>
        <w:t>Ожидание вызова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Если клиент звонит Вам, когда все Ваши сотрудники уже общаются по телефону, клиент не услышит коротких гудков. ГРАВИТЕЛ в это время проиграет им заранее записанный Вами аудиролик. К примеру, пока клиент будет ожидать соединения с отделом продаж, система расскажет клиенту о новинках и скидках в Вашей компании.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 обработаете все входящие звонки, и не один клиент не будет потерян.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Еще один маркетинговый инструмент.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 случае, если все Ваши сотрудники по каким-либо причинам не могут снять трубку (например, они все и сразу разговаривают по телефону), система автоматически предложит клиенту оставить голосовое сообщение, чтобы потом отправить его на заранее определенный e-mail.</w:t>
      </w:r>
    </w:p>
    <w:p w:rsidR="00A039D5" w:rsidRDefault="00A039D5" w:rsidP="00B96323">
      <w:pPr>
        <w:pStyle w:val="ListParagraph"/>
        <w:ind w:left="2496"/>
        <w:rPr>
          <w:sz w:val="24"/>
          <w:szCs w:val="24"/>
        </w:rPr>
      </w:pPr>
    </w:p>
    <w:p w:rsidR="00A039D5" w:rsidRPr="00B96323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96323">
        <w:rPr>
          <w:b/>
          <w:bCs/>
          <w:sz w:val="24"/>
          <w:szCs w:val="24"/>
        </w:rPr>
        <w:t>Администраторский WEB-интерфейс.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 xml:space="preserve">ГРАВИТЕЛ позволяет произвести все настройки с помощью обычного браузера. Весь интерфейс продуман и интуитивно понятен. Нет нужды быть «бородатым админом», чтобы создать интерактивное меню или назначить номер новенькому сотруднику. Весь процесс займет всего несколько минут и пару кликов мышкой. 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Оптимизация затрат на фонд оплаты труда. Нет необходимости нанимать отдельного специалиста для сопровождения услуги, ибо ГРАВИТЕЛ  имеет очень дружелюбный интерфейс  и интуитивно понятен даже далекому от IT человеку.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Возможность произвести любые настройки из любой точки планеты.  (К примеру, находясь в командировке заграницей, Вы можете купить местную симку и легко настроить переадресацию всех входящих  офисных звонков на нее)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Нет привязки к оборудованию – Вы всегда мобильны.</w:t>
      </w:r>
    </w:p>
    <w:p w:rsidR="00A039D5" w:rsidRPr="00395913" w:rsidRDefault="00A039D5" w:rsidP="00395913">
      <w:pPr>
        <w:ind w:left="2136"/>
        <w:rPr>
          <w:sz w:val="24"/>
          <w:szCs w:val="24"/>
        </w:rPr>
      </w:pPr>
      <w:r w:rsidRPr="00395913">
        <w:rPr>
          <w:sz w:val="24"/>
          <w:szCs w:val="24"/>
        </w:rPr>
        <w:br/>
      </w:r>
    </w:p>
    <w:p w:rsidR="00A039D5" w:rsidRPr="00360D38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60D38">
        <w:rPr>
          <w:b/>
          <w:bCs/>
          <w:sz w:val="24"/>
          <w:szCs w:val="24"/>
        </w:rPr>
        <w:t>Единое корпоративное дисковое пространство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ГРАВИТЕЛ  позволяет Вам создать персональный файл-сервер для хранения Вашей документации, видео и аудио-контента, презентаций и всего, что можно сохранить на жестком диске.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 получаете доступ к Вашему контенту из любой точки планеты, где есть Интернет.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Существенно повышаете надежность хранения своей информации.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Оптимизируете работу своей компании – если шаблоны всех корпоративных документов хранятся в одном месте, очень легко поддерживать их в актуальном состоянии и обеспечить контроль версий.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039D5" w:rsidRPr="0017568D" w:rsidRDefault="00A039D5" w:rsidP="0090784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Резервное копирова</w:t>
      </w:r>
      <w:r w:rsidRPr="0017568D">
        <w:rPr>
          <w:b/>
          <w:bCs/>
          <w:sz w:val="24"/>
          <w:szCs w:val="24"/>
        </w:rPr>
        <w:t>ние</w:t>
      </w:r>
      <w:r>
        <w:rPr>
          <w:b/>
          <w:bCs/>
          <w:sz w:val="24"/>
          <w:szCs w:val="24"/>
        </w:rPr>
        <w:t>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  <w:r>
        <w:rPr>
          <w:sz w:val="24"/>
          <w:szCs w:val="24"/>
        </w:rPr>
        <w:br/>
        <w:t>Компания ГРАВИТЕЛ очень серьезно относится в сохранности Ваших данных, поэтому наше решение подразумевает функции резервного копирования всей Вашей информации, начиная от почты и заканчивая данными в дисковом пространстве.</w:t>
      </w:r>
    </w:p>
    <w:p w:rsidR="00A039D5" w:rsidRDefault="00A039D5" w:rsidP="009078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Гарантию того, что Ваши данные всегда будут в сохранности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Даже если Вы случайно удалите очень нужный файл,  система резервирования  позволит без труда восстановить его.</w:t>
      </w:r>
    </w:p>
    <w:p w:rsidR="00A039D5" w:rsidRDefault="00A039D5" w:rsidP="0090784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Спокойствие по ночам </w:t>
      </w:r>
      <w:r w:rsidRPr="0017568D">
        <w:rPr>
          <w:sz w:val="24"/>
          <w:szCs w:val="24"/>
        </w:rPr>
        <w:sym w:font="Wingdings" w:char="F04A"/>
      </w:r>
    </w:p>
    <w:p w:rsidR="00A039D5" w:rsidRPr="00907847" w:rsidRDefault="00A039D5" w:rsidP="00907847">
      <w:pPr>
        <w:rPr>
          <w:sz w:val="24"/>
          <w:szCs w:val="24"/>
        </w:rPr>
      </w:pPr>
    </w:p>
    <w:p w:rsidR="00A039D5" w:rsidRDefault="00A039D5" w:rsidP="00014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Название услуги.</w:t>
      </w:r>
    </w:p>
    <w:p w:rsidR="00A039D5" w:rsidRDefault="00A039D5" w:rsidP="00014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это?</w:t>
      </w:r>
    </w:p>
    <w:p w:rsidR="00A039D5" w:rsidRDefault="00A039D5" w:rsidP="000147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Что это дает Вашей компании?</w:t>
      </w:r>
    </w:p>
    <w:p w:rsidR="00A039D5" w:rsidRDefault="00A039D5" w:rsidP="00014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A786F">
        <w:rPr>
          <w:sz w:val="24"/>
          <w:szCs w:val="24"/>
        </w:rPr>
        <w:t>1</w:t>
      </w:r>
    </w:p>
    <w:p w:rsidR="00A039D5" w:rsidRDefault="00A039D5" w:rsidP="00014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A039D5" w:rsidRPr="00907847" w:rsidRDefault="00A039D5" w:rsidP="00907847">
      <w:pPr>
        <w:rPr>
          <w:sz w:val="24"/>
          <w:szCs w:val="24"/>
        </w:rPr>
      </w:pPr>
    </w:p>
    <w:p w:rsidR="00A039D5" w:rsidRPr="002A786F" w:rsidRDefault="00A039D5" w:rsidP="002A786F">
      <w:pPr>
        <w:pStyle w:val="ListParagraph"/>
        <w:ind w:left="1080"/>
        <w:rPr>
          <w:sz w:val="24"/>
          <w:szCs w:val="24"/>
        </w:rPr>
      </w:pPr>
    </w:p>
    <w:sectPr w:rsidR="00A039D5" w:rsidRPr="002A786F" w:rsidSect="003C7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F6E1A"/>
    <w:multiLevelType w:val="hybridMultilevel"/>
    <w:tmpl w:val="49083684"/>
    <w:lvl w:ilvl="0" w:tplc="0419000D">
      <w:start w:val="1"/>
      <w:numFmt w:val="bullet"/>
      <w:lvlText w:val=""/>
      <w:lvlJc w:val="left"/>
      <w:pPr>
        <w:ind w:left="285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1">
    <w:nsid w:val="43AD0186"/>
    <w:multiLevelType w:val="hybridMultilevel"/>
    <w:tmpl w:val="A738A79E"/>
    <w:lvl w:ilvl="0" w:tplc="0419000D">
      <w:start w:val="1"/>
      <w:numFmt w:val="bullet"/>
      <w:lvlText w:val=""/>
      <w:lvlJc w:val="left"/>
      <w:pPr>
        <w:ind w:left="291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23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0" w:hanging="360"/>
      </w:pPr>
      <w:rPr>
        <w:rFonts w:ascii="Wingdings" w:hAnsi="Wingdings" w:cs="Wingdings" w:hint="default"/>
      </w:rPr>
    </w:lvl>
  </w:abstractNum>
  <w:abstractNum w:abstractNumId="2">
    <w:nsid w:val="543E1F77"/>
    <w:multiLevelType w:val="hybridMultilevel"/>
    <w:tmpl w:val="45E82A3A"/>
    <w:lvl w:ilvl="0" w:tplc="0419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393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65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9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81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56" w:hanging="360"/>
      </w:pPr>
      <w:rPr>
        <w:rFonts w:ascii="Wingdings" w:hAnsi="Wingdings" w:cs="Wingdings" w:hint="default"/>
      </w:rPr>
    </w:lvl>
  </w:abstractNum>
  <w:abstractNum w:abstractNumId="3">
    <w:nsid w:val="5759352F"/>
    <w:multiLevelType w:val="hybridMultilevel"/>
    <w:tmpl w:val="001C75FE"/>
    <w:lvl w:ilvl="0" w:tplc="B434B706">
      <w:start w:val="2"/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>
    <w:nsid w:val="596E0712"/>
    <w:multiLevelType w:val="hybridMultilevel"/>
    <w:tmpl w:val="ECDA15E6"/>
    <w:lvl w:ilvl="0" w:tplc="76A2A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F85598"/>
    <w:multiLevelType w:val="hybridMultilevel"/>
    <w:tmpl w:val="FC0ABD96"/>
    <w:lvl w:ilvl="0" w:tplc="6188F56A">
      <w:numFmt w:val="bullet"/>
      <w:lvlText w:val=""/>
      <w:lvlJc w:val="left"/>
      <w:pPr>
        <w:ind w:left="1776" w:hanging="360"/>
      </w:pPr>
      <w:rPr>
        <w:rFonts w:ascii="Symbol" w:eastAsia="Times New Roman" w:hAnsi="Symbol" w:hint="default"/>
      </w:rPr>
    </w:lvl>
    <w:lvl w:ilvl="1" w:tplc="0419000D">
      <w:start w:val="1"/>
      <w:numFmt w:val="bullet"/>
      <w:lvlText w:val=""/>
      <w:lvlJc w:val="left"/>
      <w:pPr>
        <w:ind w:left="2496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6">
    <w:nsid w:val="7F924AE5"/>
    <w:multiLevelType w:val="hybridMultilevel"/>
    <w:tmpl w:val="63F657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353"/>
    <w:rsid w:val="00014777"/>
    <w:rsid w:val="00022A0E"/>
    <w:rsid w:val="00024809"/>
    <w:rsid w:val="00041FD7"/>
    <w:rsid w:val="00055A24"/>
    <w:rsid w:val="0005609A"/>
    <w:rsid w:val="000660A6"/>
    <w:rsid w:val="000875F8"/>
    <w:rsid w:val="000C298D"/>
    <w:rsid w:val="00127D8B"/>
    <w:rsid w:val="00135E88"/>
    <w:rsid w:val="00136143"/>
    <w:rsid w:val="00142D9C"/>
    <w:rsid w:val="0017568D"/>
    <w:rsid w:val="00195DCF"/>
    <w:rsid w:val="001A5EAB"/>
    <w:rsid w:val="001D5A46"/>
    <w:rsid w:val="001D7700"/>
    <w:rsid w:val="001E5ABD"/>
    <w:rsid w:val="001F39DF"/>
    <w:rsid w:val="001F3A2E"/>
    <w:rsid w:val="00286A0A"/>
    <w:rsid w:val="002963CB"/>
    <w:rsid w:val="002A786F"/>
    <w:rsid w:val="00305115"/>
    <w:rsid w:val="00327D0B"/>
    <w:rsid w:val="00332402"/>
    <w:rsid w:val="003470F3"/>
    <w:rsid w:val="003475B9"/>
    <w:rsid w:val="00360D38"/>
    <w:rsid w:val="00381676"/>
    <w:rsid w:val="00395913"/>
    <w:rsid w:val="003C10D5"/>
    <w:rsid w:val="003C7DB9"/>
    <w:rsid w:val="003E4458"/>
    <w:rsid w:val="00403937"/>
    <w:rsid w:val="00414736"/>
    <w:rsid w:val="00420809"/>
    <w:rsid w:val="00421011"/>
    <w:rsid w:val="0045336C"/>
    <w:rsid w:val="00475509"/>
    <w:rsid w:val="00486A8D"/>
    <w:rsid w:val="0049003C"/>
    <w:rsid w:val="004A3945"/>
    <w:rsid w:val="004E3255"/>
    <w:rsid w:val="004E5483"/>
    <w:rsid w:val="004F5E06"/>
    <w:rsid w:val="00515105"/>
    <w:rsid w:val="00541254"/>
    <w:rsid w:val="00543971"/>
    <w:rsid w:val="005534E4"/>
    <w:rsid w:val="005A4CE5"/>
    <w:rsid w:val="005B2CDB"/>
    <w:rsid w:val="005C44C7"/>
    <w:rsid w:val="006A4772"/>
    <w:rsid w:val="006C71A4"/>
    <w:rsid w:val="006C7B4B"/>
    <w:rsid w:val="006F372F"/>
    <w:rsid w:val="00727002"/>
    <w:rsid w:val="00750C60"/>
    <w:rsid w:val="00753505"/>
    <w:rsid w:val="00762CBB"/>
    <w:rsid w:val="007A1FE2"/>
    <w:rsid w:val="007C0FA1"/>
    <w:rsid w:val="007F5821"/>
    <w:rsid w:val="00824BE3"/>
    <w:rsid w:val="00836546"/>
    <w:rsid w:val="008409B3"/>
    <w:rsid w:val="00844A3C"/>
    <w:rsid w:val="008B1AF3"/>
    <w:rsid w:val="008C46E4"/>
    <w:rsid w:val="008C6199"/>
    <w:rsid w:val="00907847"/>
    <w:rsid w:val="00954D66"/>
    <w:rsid w:val="009C1AE1"/>
    <w:rsid w:val="009E38F1"/>
    <w:rsid w:val="00A039D5"/>
    <w:rsid w:val="00A173D6"/>
    <w:rsid w:val="00A30990"/>
    <w:rsid w:val="00A42F59"/>
    <w:rsid w:val="00A60A81"/>
    <w:rsid w:val="00A71353"/>
    <w:rsid w:val="00A7581D"/>
    <w:rsid w:val="00A82FC1"/>
    <w:rsid w:val="00A85D62"/>
    <w:rsid w:val="00A87525"/>
    <w:rsid w:val="00AA25B7"/>
    <w:rsid w:val="00AA7184"/>
    <w:rsid w:val="00AB3D2C"/>
    <w:rsid w:val="00AC4B77"/>
    <w:rsid w:val="00AF74C7"/>
    <w:rsid w:val="00B1192E"/>
    <w:rsid w:val="00B23ACA"/>
    <w:rsid w:val="00B2689D"/>
    <w:rsid w:val="00B31EB1"/>
    <w:rsid w:val="00B5283A"/>
    <w:rsid w:val="00B54512"/>
    <w:rsid w:val="00B57BA2"/>
    <w:rsid w:val="00B63C0C"/>
    <w:rsid w:val="00B814BA"/>
    <w:rsid w:val="00B86919"/>
    <w:rsid w:val="00B96323"/>
    <w:rsid w:val="00BA5FB3"/>
    <w:rsid w:val="00C14F2A"/>
    <w:rsid w:val="00C36B8B"/>
    <w:rsid w:val="00C607B4"/>
    <w:rsid w:val="00C65403"/>
    <w:rsid w:val="00C74D53"/>
    <w:rsid w:val="00C82FEC"/>
    <w:rsid w:val="00CA0F47"/>
    <w:rsid w:val="00CA1A1D"/>
    <w:rsid w:val="00CC7BDD"/>
    <w:rsid w:val="00CD268C"/>
    <w:rsid w:val="00CD4767"/>
    <w:rsid w:val="00CE2C79"/>
    <w:rsid w:val="00CF60CF"/>
    <w:rsid w:val="00D07D0A"/>
    <w:rsid w:val="00DF0943"/>
    <w:rsid w:val="00E1675E"/>
    <w:rsid w:val="00E47E3E"/>
    <w:rsid w:val="00E907B7"/>
    <w:rsid w:val="00EE3240"/>
    <w:rsid w:val="00EF5E95"/>
    <w:rsid w:val="00F253FE"/>
    <w:rsid w:val="00F32F16"/>
    <w:rsid w:val="00F57377"/>
    <w:rsid w:val="00F84AF2"/>
    <w:rsid w:val="00F85771"/>
    <w:rsid w:val="00F90ADC"/>
    <w:rsid w:val="00FB2952"/>
    <w:rsid w:val="00FC2CF2"/>
    <w:rsid w:val="00FD68A0"/>
    <w:rsid w:val="00FE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B9"/>
    <w:pPr>
      <w:spacing w:after="200" w:line="276" w:lineRule="auto"/>
    </w:pPr>
    <w:rPr>
      <w:rFonts w:cs="Calibri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A1A1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590</TotalTime>
  <Pages>11</Pages>
  <Words>2164</Words>
  <Characters>12337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</dc:creator>
  <cp:keywords/>
  <dc:description/>
  <cp:lastModifiedBy>a</cp:lastModifiedBy>
  <cp:revision>127</cp:revision>
  <dcterms:created xsi:type="dcterms:W3CDTF">2009-07-08T14:45:00Z</dcterms:created>
  <dcterms:modified xsi:type="dcterms:W3CDTF">2009-08-05T09:33:00Z</dcterms:modified>
</cp:coreProperties>
</file>